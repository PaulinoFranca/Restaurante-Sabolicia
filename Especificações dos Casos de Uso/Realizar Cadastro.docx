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8171CA">
        <w:rPr>
          <w:rFonts w:cs="Arial"/>
          <w:lang w:val="pt-BR"/>
        </w:rPr>
        <w:t>Sabolicia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8171CA">
        <w:rPr>
          <w:rFonts w:cs="Arial"/>
          <w:lang w:val="pt-BR"/>
        </w:rPr>
        <w:t>Realiza</w:t>
      </w:r>
      <w:r w:rsidR="00E46050">
        <w:rPr>
          <w:rFonts w:cs="Arial"/>
          <w:lang w:val="pt-BR"/>
        </w:rPr>
        <w:t>r</w:t>
      </w:r>
      <w:r w:rsidR="008171CA">
        <w:rPr>
          <w:rFonts w:cs="Arial"/>
          <w:lang w:val="pt-BR"/>
        </w:rPr>
        <w:t xml:space="preserve"> Cadastro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</w:p>
    <w:bookmarkEnd w:id="3"/>
    <w:bookmarkEnd w:id="4"/>
    <w:p w:rsidR="001F207D" w:rsidRPr="00897891" w:rsidRDefault="00A81423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Cadastrar </w:t>
      </w:r>
      <w:r w:rsidR="008171CA">
        <w:rPr>
          <w:rFonts w:ascii="Arial" w:hAnsi="Arial" w:cs="Arial"/>
          <w:lang w:val="pt-BR"/>
        </w:rPr>
        <w:t>o cliente para tornar possível a tiragem de pedido</w:t>
      </w:r>
      <w:r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8171CA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Funcionário, Gerente e Cliente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1F207D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 w:rsidRPr="00897891">
        <w:rPr>
          <w:rFonts w:ascii="Arial" w:hAnsi="Arial" w:cs="Arial"/>
        </w:rPr>
        <w:t>Fluxo Básico</w:t>
      </w:r>
      <w:bookmarkEnd w:id="9"/>
      <w:bookmarkEnd w:id="10"/>
      <w:bookmarkEnd w:id="11"/>
    </w:p>
    <w:p w:rsidR="00E46050" w:rsidRPr="00E46050" w:rsidRDefault="00E46050" w:rsidP="00E46050">
      <w:pPr>
        <w:rPr>
          <w:lang w:val="pt-BR"/>
        </w:rPr>
      </w:pPr>
    </w:p>
    <w:p w:rsidR="00E46050" w:rsidRDefault="00E46050" w:rsidP="00E46050">
      <w:pPr>
        <w:pStyle w:val="Ttulo3"/>
      </w:pPr>
      <w:r>
        <w:t>Ator digita o endereço eletrônico do sítio.</w:t>
      </w:r>
    </w:p>
    <w:p w:rsidR="00E46050" w:rsidRDefault="00E46050" w:rsidP="00E46050">
      <w:pPr>
        <w:pStyle w:val="Ttulo3"/>
      </w:pPr>
      <w:r>
        <w:t>Ator clica na opção localizada no lado direito superior da página, chamada “Área do Cliente”.</w:t>
      </w:r>
    </w:p>
    <w:p w:rsidR="00E46050" w:rsidRDefault="00E46050" w:rsidP="00E46050">
      <w:pPr>
        <w:pStyle w:val="Ttulo3"/>
      </w:pPr>
      <w:r>
        <w:t xml:space="preserve">Ator clica no botão “Registrar-se”, localizado no centro da página, ao lado direito do botão “Entrar” e será redirecionado para a tela que mostra a imagem abaixo. </w:t>
      </w:r>
    </w:p>
    <w:p w:rsidR="00705361" w:rsidRPr="008D4391" w:rsidRDefault="00E46050" w:rsidP="00705361">
      <w:pPr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ab/>
      </w:r>
    </w:p>
    <w:p w:rsidR="00705361" w:rsidRDefault="00AC46E8" w:rsidP="00705361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32220" cy="2785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7359D7" w:rsidRPr="007359D7" w:rsidRDefault="008171CA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Nome</w:t>
      </w:r>
      <w:r w:rsidR="007359D7" w:rsidRPr="007359D7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Nome completo do cliente</w:t>
      </w:r>
    </w:p>
    <w:p w:rsidR="007359D7" w:rsidRPr="007359D7" w:rsidRDefault="00AC46E8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E-mail</w:t>
      </w:r>
      <w:r w:rsidR="008D4391">
        <w:rPr>
          <w:rFonts w:ascii="Arial" w:hAnsi="Arial" w:cs="Arial"/>
          <w:lang w:val="pt-BR"/>
        </w:rPr>
        <w:t>: E-mail vá</w:t>
      </w:r>
      <w:r w:rsidR="008171CA">
        <w:rPr>
          <w:rFonts w:ascii="Arial" w:hAnsi="Arial" w:cs="Arial"/>
          <w:lang w:val="pt-BR"/>
        </w:rPr>
        <w:t>lido do cliente</w:t>
      </w:r>
    </w:p>
    <w:p w:rsidR="007359D7" w:rsidRDefault="008171CA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Telefone</w:t>
      </w:r>
      <w:r w:rsidR="008D4391">
        <w:rPr>
          <w:rFonts w:ascii="Arial" w:hAnsi="Arial" w:cs="Arial"/>
          <w:lang w:val="pt-BR"/>
        </w:rPr>
        <w:t>/Celular</w:t>
      </w:r>
      <w:r>
        <w:rPr>
          <w:rFonts w:ascii="Arial" w:hAnsi="Arial" w:cs="Arial"/>
          <w:lang w:val="pt-BR"/>
        </w:rPr>
        <w:t>: Telefone</w:t>
      </w:r>
      <w:r w:rsidR="008D4391">
        <w:rPr>
          <w:rFonts w:ascii="Arial" w:hAnsi="Arial" w:cs="Arial"/>
          <w:lang w:val="pt-BR"/>
        </w:rPr>
        <w:t xml:space="preserve"> para contato </w:t>
      </w:r>
      <w:r>
        <w:rPr>
          <w:rFonts w:ascii="Arial" w:hAnsi="Arial" w:cs="Arial"/>
          <w:lang w:val="pt-BR"/>
        </w:rPr>
        <w:t>do cliente</w:t>
      </w:r>
    </w:p>
    <w:p w:rsidR="0022714B" w:rsidRDefault="0022714B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Senha: Senha do cliente</w:t>
      </w:r>
    </w:p>
    <w:p w:rsidR="00AC46E8" w:rsidRDefault="008D4391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bookmarkStart w:id="12" w:name="_GoBack"/>
      <w:bookmarkEnd w:id="12"/>
      <w:r>
        <w:rPr>
          <w:rFonts w:ascii="Arial" w:hAnsi="Arial" w:cs="Arial"/>
          <w:lang w:val="pt-BR"/>
        </w:rPr>
        <w:t>Cidade/Estado: Cidade/Estado onde o cliente mora.</w:t>
      </w:r>
    </w:p>
    <w:p w:rsidR="00FE35DE" w:rsidRDefault="008D4391" w:rsidP="00FE35DE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Prato Preferido: Prato preferido do cliente, não necessariamente o prato informado nesse campo deverá conter no cardápio do restaurante, ou seja, o campo irá servir para análise de futuros pratos que possam ser preparados pelo restaurante, bem como os que estão “em alta”.</w:t>
      </w:r>
    </w:p>
    <w:p w:rsidR="008D4391" w:rsidRPr="008D4391" w:rsidRDefault="008D4391" w:rsidP="00FE35DE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 você nos achou? Nesse campo contém uma lista de locais em que o cliente possa ter encontrado o restaurante. Na lista aparecerão as opç</w:t>
      </w:r>
      <w:r w:rsidR="00185114">
        <w:rPr>
          <w:rFonts w:ascii="Arial" w:hAnsi="Arial" w:cs="Arial"/>
          <w:lang w:val="pt-BR"/>
        </w:rPr>
        <w:t>ões: f</w:t>
      </w:r>
      <w:r>
        <w:rPr>
          <w:rFonts w:ascii="Arial" w:hAnsi="Arial" w:cs="Arial"/>
          <w:lang w:val="pt-BR"/>
        </w:rPr>
        <w:t>acebook, jornais ou revistas, televisão</w:t>
      </w:r>
      <w:r w:rsidR="00185114">
        <w:rPr>
          <w:rFonts w:ascii="Arial" w:hAnsi="Arial" w:cs="Arial"/>
          <w:lang w:val="pt-BR"/>
        </w:rPr>
        <w:t xml:space="preserve"> e por fim a opção “outros”.</w:t>
      </w:r>
    </w:p>
    <w:p w:rsidR="008D4391" w:rsidRDefault="008D4391" w:rsidP="008D4391">
      <w:pPr>
        <w:pStyle w:val="Ttulo3"/>
        <w:tabs>
          <w:tab w:val="clear" w:pos="1003"/>
          <w:tab w:val="num" w:pos="993"/>
        </w:tabs>
        <w:ind w:left="993" w:hanging="596"/>
      </w:pPr>
      <w:r>
        <w:lastRenderedPageBreak/>
        <w:t>O ator preenche os campos obrigatórios (nome, e-mail, telefone e senha) e em seguida clica na opção cadastrar na tela.</w:t>
      </w:r>
    </w:p>
    <w:p w:rsidR="00E642E5" w:rsidRDefault="00AC46E8" w:rsidP="00CA5AAF">
      <w:pPr>
        <w:pStyle w:val="Ttulo3"/>
        <w:ind w:left="993" w:hanging="596"/>
      </w:pPr>
      <w:r>
        <w:t>Sistema valida as informações e o e-mail</w:t>
      </w:r>
      <w:r w:rsidR="007359D7">
        <w:t>,</w:t>
      </w:r>
      <w:r>
        <w:t xml:space="preserve"> passando um e-mail de confirmação</w:t>
      </w:r>
      <w:r w:rsidR="00185114">
        <w:t xml:space="preserve"> </w:t>
      </w:r>
      <w:r w:rsidR="00185114" w:rsidRPr="00185114">
        <w:rPr>
          <w:b/>
        </w:rPr>
        <w:t>(UC: Enviar E-mail Confirmação)</w:t>
      </w:r>
      <w:r>
        <w:t xml:space="preserve"> para o e-mail do cliente informado. Confirmando o e-mail,</w:t>
      </w:r>
      <w:r w:rsidR="007359D7">
        <w:t xml:space="preserve"> o novo </w:t>
      </w:r>
      <w:r w:rsidR="000E6C02">
        <w:t>cliente</w:t>
      </w:r>
      <w:r>
        <w:t xml:space="preserve"> é registrado.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3" w:name="_5.2.2_S02_Pesquisar"/>
      <w:bookmarkStart w:id="14" w:name="_5.2.2_S02_Alterar"/>
      <w:bookmarkEnd w:id="13"/>
      <w:bookmarkEnd w:id="14"/>
    </w:p>
    <w:p w:rsidR="000E4A07" w:rsidRPr="00897891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sectPr w:rsidR="000E4A07" w:rsidRPr="00897891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46F" w:rsidRDefault="00B5046F">
      <w:r>
        <w:separator/>
      </w:r>
    </w:p>
  </w:endnote>
  <w:endnote w:type="continuationSeparator" w:id="1">
    <w:p w:rsidR="00B5046F" w:rsidRDefault="00B50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  <w:gridCol w:w="3162"/>
    </w:tblGrid>
    <w:tr w:rsidR="000E6C02" w:rsidTr="000E6C02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E6C02" w:rsidRDefault="000E6C02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0E6C02" w:rsidRPr="00222EFF" w:rsidRDefault="004A5D24" w:rsidP="000E6C02">
          <w:pPr>
            <w:jc w:val="center"/>
            <w:rPr>
              <w:lang w:val="pt-BR"/>
            </w:rPr>
          </w:pPr>
          <w:r w:rsidRPr="004A5D24">
            <w:fldChar w:fldCharType="begin"/>
          </w:r>
          <w:r w:rsidR="000E6C02">
            <w:instrText>SYMBOL 211 \f "Symbol" \s 10</w:instrText>
          </w:r>
          <w:r w:rsidRPr="004A5D24">
            <w:fldChar w:fldCharType="separate"/>
          </w:r>
          <w:r w:rsidR="000E6C02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E6C02">
            <w:rPr>
              <w:lang w:val="pt-BR"/>
            </w:rPr>
            <w:t>Sistema Sabolicia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6C02" w:rsidRDefault="000E6C02">
          <w:pPr>
            <w:jc w:val="right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6C02" w:rsidRDefault="000E6C02">
          <w:pPr>
            <w:jc w:val="right"/>
          </w:pPr>
          <w:r>
            <w:rPr>
              <w:lang w:val="pt-BR"/>
            </w:rPr>
            <w:t xml:space="preserve">Página </w:t>
          </w:r>
          <w:r w:rsidR="004A5D24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4A5D24">
            <w:rPr>
              <w:rStyle w:val="Nmerodepgina"/>
              <w:lang w:val="pt-BR"/>
            </w:rPr>
            <w:fldChar w:fldCharType="separate"/>
          </w:r>
          <w:r w:rsidR="00185114">
            <w:rPr>
              <w:rStyle w:val="Nmerodepgina"/>
              <w:noProof/>
              <w:lang w:val="pt-BR"/>
            </w:rPr>
            <w:t>1</w:t>
          </w:r>
          <w:r w:rsidR="004A5D24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46F" w:rsidRDefault="00B5046F">
      <w:r>
        <w:separator/>
      </w:r>
    </w:p>
  </w:footnote>
  <w:footnote w:type="continuationSeparator" w:id="1">
    <w:p w:rsidR="00B5046F" w:rsidRDefault="00B504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8171CA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8171CA">
            <w:rPr>
              <w:lang w:val="pt-BR"/>
            </w:rPr>
            <w:t>Sabolicia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22714B" w:rsidP="0022714B">
          <w:pPr>
            <w:rPr>
              <w:lang w:val="pt-BR"/>
            </w:rPr>
          </w:pPr>
          <w:r>
            <w:rPr>
              <w:lang w:val="pt-BR"/>
            </w:rPr>
            <w:t>Especificação de Caso de Uso: Realiza</w:t>
          </w:r>
          <w:r w:rsidR="00E46050">
            <w:rPr>
              <w:lang w:val="pt-BR"/>
            </w:rPr>
            <w:t>r</w:t>
          </w:r>
          <w:r>
            <w:rPr>
              <w:lang w:val="pt-BR"/>
            </w:rPr>
            <w:t xml:space="preserve"> Cadastro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 w:rsidR="00AC46E8">
            <w:t>07/11</w:t>
          </w:r>
          <w:r w:rsidR="00A81423">
            <w:t>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4"/>
  </w:num>
  <w:num w:numId="40">
    <w:abstractNumId w:val="3"/>
  </w:num>
  <w:num w:numId="41">
    <w:abstractNumId w:val="1"/>
  </w:num>
  <w:num w:numId="42">
    <w:abstractNumId w:val="0"/>
  </w:num>
  <w:num w:numId="4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numFmt w:val="decimal"/>
    <w:endnote w:id="0"/>
    <w:endnote w:id="1"/>
  </w:endnotePr>
  <w:compat/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3BA2"/>
    <w:rsid w:val="000749AB"/>
    <w:rsid w:val="000A1DCC"/>
    <w:rsid w:val="000E4A07"/>
    <w:rsid w:val="000E6C02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114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22EFF"/>
    <w:rsid w:val="002243A6"/>
    <w:rsid w:val="0022714B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168A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A5D24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C67AD"/>
    <w:rsid w:val="005D00E3"/>
    <w:rsid w:val="005E5525"/>
    <w:rsid w:val="005F43ED"/>
    <w:rsid w:val="0060057D"/>
    <w:rsid w:val="00600F7F"/>
    <w:rsid w:val="006045B0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171CA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D4391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7933"/>
    <w:rsid w:val="00AC46E8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5046F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46050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E021B"/>
    <w:rsid w:val="00FE35DE"/>
    <w:rsid w:val="00FF2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A5AB0-E395-4DBA-8DDA-ED71817D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33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Home</cp:lastModifiedBy>
  <cp:revision>4</cp:revision>
  <cp:lastPrinted>2006-04-06T17:03:00Z</cp:lastPrinted>
  <dcterms:created xsi:type="dcterms:W3CDTF">2017-09-21T22:47:00Z</dcterms:created>
  <dcterms:modified xsi:type="dcterms:W3CDTF">2017-12-14T03:46:00Z</dcterms:modified>
</cp:coreProperties>
</file>